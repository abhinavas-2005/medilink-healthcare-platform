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2D663625" wp14:editId="40B8A420">
                <wp:simplePos x="0" y="0"/>
                <wp:positionH relativeFrom="column">
                  <wp:posOffset>-695325</wp:posOffset>
                </wp:positionH>
                <wp:positionV relativeFrom="paragraph">
                  <wp:posOffset>-879475</wp:posOffset>
                </wp:positionV>
                <wp:extent cx="2852420" cy="114300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420" cy="11430000"/>
                          <a:chOff x="-214746" y="0"/>
                          <a:chExt cx="2852420" cy="10058400"/>
                        </a:xfr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214746" y="0"/>
                            <a:ext cx="2852420" cy="100584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599902" y="1005840"/>
                            <a:ext cx="1691640" cy="169164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218D5" id="Group 6" o:spid="_x0000_s1026" alt="&quot;&quot;" style="position:absolute;margin-left:-54.75pt;margin-top:-69.25pt;width:224.6pt;height:900pt;z-index:-251624448;mso-width-relative:margin;mso-height-relative:margin" coordorigin="-2147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">
                <v:rect id="Rectangle 7" o:spid="_x0000_s1027" alt="&quot;&quot;" style="position:absolute;left:-2147;width:28523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<v:rect id="Rectangle 1" o:spid="_x0000_s1028" alt="&quot;&quot;" style="position:absolute;left:5999;top:10058;width:16916;height:16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Style w:val="TableGrid"/>
        <w:tblW w:w="4863" w:type="pct"/>
        <w:tblLayout w:type="fixed"/>
        <w:tblLook w:val="0600" w:firstRow="0" w:lastRow="0" w:firstColumn="0" w:lastColumn="0" w:noHBand="1" w:noVBand="1"/>
      </w:tblPr>
      <w:tblGrid>
        <w:gridCol w:w="3539"/>
        <w:gridCol w:w="7471"/>
      </w:tblGrid>
      <w:tr w:rsidR="00A839BE" w:rsidRPr="00320ECB" w:rsidTr="0017437F">
        <w:trPr>
          <w:trHeight w:val="3312"/>
        </w:trPr>
        <w:tc>
          <w:tcPr>
            <w:tcW w:w="3539" w:type="dxa"/>
          </w:tcPr>
          <w:p w:rsidR="00A839BE" w:rsidRPr="00772C66" w:rsidRDefault="00A839BE" w:rsidP="00E5183E">
            <w:pPr>
              <w:pStyle w:val="ProfilePicture"/>
              <w:rPr>
                <w:lang w:val="en-US"/>
              </w:rPr>
            </w:pPr>
          </w:p>
        </w:tc>
        <w:tc>
          <w:tcPr>
            <w:tcW w:w="7471" w:type="dxa"/>
          </w:tcPr>
          <w:p w:rsidR="00A839BE" w:rsidRDefault="00F61A85" w:rsidP="00437FAC">
            <w:pPr>
              <w:pStyle w:val="Subtitle"/>
              <w:rPr>
                <w:rFonts w:ascii="Times New Roman" w:hAnsi="Times New Roman" w:cs="Times New Roman"/>
                <w:sz w:val="22"/>
                <w:szCs w:val="8"/>
              </w:rPr>
            </w:pPr>
            <w:r w:rsidRPr="00621642">
              <w:rPr>
                <w:rFonts w:ascii="Times New Roman" w:hAnsi="Times New Roman" w:cs="Times New Roman"/>
                <w:sz w:val="22"/>
                <w:szCs w:val="8"/>
              </w:rPr>
              <w:t>Abhinav SHetty</w:t>
            </w:r>
          </w:p>
          <w:p w:rsidR="0017437F" w:rsidRPr="0017437F" w:rsidRDefault="0017437F" w:rsidP="0017437F"/>
          <w:p w:rsidR="00621642" w:rsidRPr="00621642" w:rsidRDefault="00621642" w:rsidP="00621642"/>
          <w:p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1905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DB2EA9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" strokecolor="#718eb5 [3206]" strokeweight="2.2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A839BE" w:rsidRPr="00276ADF" w:rsidRDefault="00430003" w:rsidP="00446C78">
            <w:pPr>
              <w:pStyle w:val="Heading1"/>
              <w:outlineLvl w:val="0"/>
            </w:pPr>
            <w:sdt>
              <w:sdtPr>
                <w:id w:val="2037386088"/>
                <w:placeholder>
                  <w:docPart w:val="563FE2E8545A42AFBADD24C8D7C57D1C"/>
                </w:placeholder>
                <w:temporary/>
                <w:showingPlcHdr/>
                <w15:appearance w15:val="hidden"/>
              </w:sdtPr>
              <w:sdtContent>
                <w:r w:rsidR="00446C78">
                  <w:t>registered nurse</w:t>
                </w:r>
              </w:sdtContent>
            </w:sdt>
          </w:p>
        </w:tc>
      </w:tr>
      <w:tr w:rsidR="00A839BE" w:rsidRPr="00320ECB" w:rsidTr="0017437F">
        <w:trPr>
          <w:trHeight w:val="12150"/>
        </w:trPr>
        <w:tc>
          <w:tcPr>
            <w:tcW w:w="3539" w:type="dxa"/>
          </w:tcPr>
          <w:p w:rsidR="00A839BE" w:rsidRPr="00154F17" w:rsidRDefault="00430003" w:rsidP="00154F17">
            <w:pPr>
              <w:pStyle w:val="Heading2"/>
              <w:outlineLvl w:val="1"/>
            </w:pPr>
            <w:sdt>
              <w:sdtPr>
                <w:id w:val="-1177034809"/>
                <w:placeholder>
                  <w:docPart w:val="2F96A0A27FEA40EBB70A234A1BEC15F4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:rsidR="00A839BE" w:rsidRPr="00151DE9" w:rsidRDefault="00430003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-93319987"/>
                <w:placeholder>
                  <w:docPart w:val="AFADF126A30B481D9C3889602516DB94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111 1st Avenue</w:t>
                </w:r>
              </w:sdtContent>
            </w:sdt>
          </w:p>
          <w:p w:rsidR="00446C78" w:rsidRPr="00151DE9" w:rsidRDefault="00430003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836423806"/>
                <w:placeholder>
                  <w:docPart w:val="FC372868874F426497472E3E042BF057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Redmond, WA 65432</w:t>
                </w:r>
              </w:sdtContent>
            </w:sdt>
          </w:p>
          <w:p w:rsidR="00E5183E" w:rsidRPr="00C52161" w:rsidRDefault="00430003" w:rsidP="00C52161">
            <w:sdt>
              <w:sdtPr>
                <w:id w:val="-1410763268"/>
                <w:placeholder>
                  <w:docPart w:val="495336215CFB4442A716B15E1C517AA6"/>
                </w:placeholder>
                <w:showingPlcHdr/>
                <w15:appearance w15:val="hidden"/>
              </w:sdtPr>
              <w:sdtContent>
                <w:r w:rsidR="00E5183E" w:rsidRPr="00C52161">
                  <w:t>909.555.0100</w:t>
                </w:r>
              </w:sdtContent>
            </w:sdt>
            <w:r w:rsidR="00E5183E" w:rsidRPr="00C52161">
              <w:t xml:space="preserve"> </w:t>
            </w:r>
          </w:p>
          <w:p w:rsidR="00446C78" w:rsidRPr="00151DE9" w:rsidRDefault="00430003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657260533"/>
                <w:placeholder>
                  <w:docPart w:val="BEC5BE1ED28740D68045E4A229354873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kristi@example.com</w:t>
                </w:r>
              </w:sdtContent>
            </w:sdt>
          </w:p>
          <w:p w:rsidR="00A839BE" w:rsidRPr="00151DE9" w:rsidRDefault="00430003" w:rsidP="00E5183E">
            <w:sdt>
              <w:sdtPr>
                <w:id w:val="-1391569392"/>
                <w:placeholder>
                  <w:docPart w:val="7E2B471C08C34EFFB088F04E1FDC46FC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www.interestingsite.com</w:t>
                </w:r>
              </w:sdtContent>
            </w:sdt>
          </w:p>
          <w:p w:rsidR="00A839BE" w:rsidRDefault="00A839BE" w:rsidP="00430003"/>
          <w:p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957923D" wp14:editId="3470D24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DB344B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A839BE" w:rsidRDefault="00A839BE" w:rsidP="00430003"/>
          <w:p w:rsidR="00D84359" w:rsidRPr="00154F17" w:rsidRDefault="00430003" w:rsidP="00D84359">
            <w:pPr>
              <w:pStyle w:val="Heading2"/>
              <w:outlineLvl w:val="1"/>
            </w:pPr>
            <w:sdt>
              <w:sdtPr>
                <w:id w:val="-1469962737"/>
                <w:placeholder>
                  <w:docPart w:val="CE8D03324D514708BC4966BB93B34F7D"/>
                </w:placeholder>
                <w:temporary/>
                <w:showingPlcHdr/>
                <w15:appearance w15:val="hidden"/>
              </w:sdtPr>
              <w:sdtContent>
                <w:r w:rsidR="00D84359" w:rsidRPr="004A4C22">
                  <w:t>Communication</w:t>
                </w:r>
              </w:sdtContent>
            </w:sdt>
          </w:p>
          <w:p w:rsidR="00D84359" w:rsidRPr="00151DE9" w:rsidRDefault="00430003" w:rsidP="00D84359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1350366811"/>
                <w:placeholder>
                  <w:docPart w:val="310F7F6162604B479BF733AE94C679AC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  <w:p w:rsidR="00D84359" w:rsidRDefault="00D84359" w:rsidP="00D84359"/>
          <w:p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C079DFA" wp14:editId="5B4456A9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84C552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D84359" w:rsidRDefault="00D84359" w:rsidP="00D84359"/>
          <w:p w:rsidR="00D84359" w:rsidRPr="00154F17" w:rsidRDefault="00430003" w:rsidP="00D84359">
            <w:pPr>
              <w:pStyle w:val="Heading2"/>
              <w:outlineLvl w:val="1"/>
            </w:pPr>
            <w:sdt>
              <w:sdtPr>
                <w:id w:val="480506815"/>
                <w:placeholder>
                  <w:docPart w:val="F5069BF7F47246E1977C8C7168A1E7A9"/>
                </w:placeholder>
                <w:temporary/>
                <w:showingPlcHdr/>
                <w15:appearance w15:val="hidden"/>
              </w:sdtPr>
              <w:sdtContent>
                <w:r w:rsidR="00D84359" w:rsidRPr="00D91DAB">
                  <w:t>Leadership</w:t>
                </w:r>
              </w:sdtContent>
            </w:sdt>
          </w:p>
          <w:p w:rsidR="00D84359" w:rsidRPr="00173B36" w:rsidRDefault="00430003" w:rsidP="00D84359">
            <w:sdt>
              <w:sdtPr>
                <w:rPr>
                  <w:b/>
                  <w:bCs/>
                  <w:color w:val="5F483E" w:themeColor="accent4" w:themeShade="BF"/>
                </w:rPr>
                <w:id w:val="1161436911"/>
                <w:placeholder>
                  <w:docPart w:val="A2CDED6BE8464F088D040F2A6875B4C3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  <w:tc>
          <w:tcPr>
            <w:tcW w:w="7471" w:type="dxa"/>
          </w:tcPr>
          <w:p w:rsidR="00D84359" w:rsidRPr="00276ADF" w:rsidRDefault="00430003" w:rsidP="00D84359">
            <w:pPr>
              <w:pStyle w:val="Heading2"/>
              <w:outlineLvl w:val="1"/>
            </w:pPr>
            <w:sdt>
              <w:sdtPr>
                <w:id w:val="989679475"/>
                <w:placeholder>
                  <w:docPart w:val="C9A3F8C8A00446349BE4BDB2B5BDF738"/>
                </w:placeholder>
                <w:temporary/>
                <w:showingPlcHdr/>
                <w15:appearance w15:val="hidden"/>
              </w:sdtPr>
              <w:sdtContent>
                <w:r w:rsidR="0007266C" w:rsidRPr="00353B04">
                  <w:t>Education</w:t>
                </w:r>
              </w:sdtContent>
            </w:sdt>
          </w:p>
          <w:p w:rsidR="00D84359" w:rsidRDefault="00430003" w:rsidP="00D84359">
            <w:pPr>
              <w:pStyle w:val="Heading3"/>
              <w:outlineLvl w:val="2"/>
            </w:pPr>
            <w:sdt>
              <w:sdtPr>
                <w:id w:val="1269658012"/>
                <w:placeholder>
                  <w:docPart w:val="E550BE8F4D514381A28278E7DCC2DFFE"/>
                </w:placeholder>
                <w:temporary/>
                <w:showingPlcHdr/>
                <w15:appearance w15:val="hidden"/>
              </w:sdtPr>
              <w:sdtContent>
                <w:r w:rsidR="0007266C">
                  <w:t>Bellows College | Madison, WI</w:t>
                </w:r>
              </w:sdtContent>
            </w:sdt>
            <w:r w:rsidR="00D84359">
              <w:t xml:space="preserve"> </w:t>
            </w:r>
          </w:p>
          <w:p w:rsidR="00D84359" w:rsidRDefault="00430003" w:rsidP="00E5183E">
            <w:pPr>
              <w:pStyle w:val="Experience"/>
            </w:pPr>
            <w:sdt>
              <w:sdtPr>
                <w:id w:val="335121622"/>
                <w:placeholder>
                  <w:docPart w:val="485A93E751674DFFA5B704BADE1A2042"/>
                </w:placeholder>
                <w:temporary/>
                <w:showingPlcHdr/>
                <w15:appearance w15:val="hidden"/>
              </w:sdtPr>
              <w:sdtContent>
                <w:r w:rsidR="0007266C" w:rsidRPr="00685E20">
                  <w:t>Bachelors of Science in Nursing</w:t>
                </w:r>
              </w:sdtContent>
            </w:sdt>
          </w:p>
          <w:p w:rsidR="00D84359" w:rsidRDefault="00430003" w:rsidP="00824394">
            <w:sdt>
              <w:sdtPr>
                <w:id w:val="-1100028826"/>
                <w:placeholder>
                  <w:docPart w:val="2274E4EDF8614FDC87B40019D57A5C89"/>
                </w:placeholder>
                <w:temporary/>
                <w:showingPlcHdr/>
                <w15:appearance w15:val="hidden"/>
              </w:sdtPr>
              <w:sdtContent>
                <w:r w:rsidR="0007266C" w:rsidRPr="00824394">
                  <w:t>Relevant coursework: Anatomy and physiology, pharmacology, nursing ethics, and patient care management.</w:t>
                </w:r>
              </w:sdtContent>
            </w:sdt>
            <w:r w:rsidR="00D84359" w:rsidRPr="008247DC">
              <w:t xml:space="preserve"> </w:t>
            </w:r>
          </w:p>
          <w:p w:rsidR="00824394" w:rsidRPr="008247DC" w:rsidRDefault="00824394" w:rsidP="00824394"/>
          <w:p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EFE7B0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07266C" w:rsidRDefault="0007266C" w:rsidP="00D84359"/>
          <w:p w:rsidR="0007266C" w:rsidRDefault="00430003" w:rsidP="0007266C">
            <w:pPr>
              <w:pStyle w:val="Heading2"/>
              <w:outlineLvl w:val="1"/>
            </w:pPr>
            <w:sdt>
              <w:sdtPr>
                <w:id w:val="757180393"/>
                <w:placeholder>
                  <w:docPart w:val="64595C555B0C4F248B3255C1027D1BDC"/>
                </w:placeholder>
                <w:temporary/>
                <w:showingPlcHdr/>
                <w15:appearance w15:val="hidden"/>
              </w:sdtPr>
              <w:sdtContent>
                <w:r w:rsidR="0007266C" w:rsidRPr="000F7D04">
                  <w:t>Experience</w:t>
                </w:r>
              </w:sdtContent>
            </w:sdt>
          </w:p>
          <w:p w:rsidR="0007266C" w:rsidRPr="00F61BD1" w:rsidRDefault="00430003" w:rsidP="0007266C">
            <w:pPr>
              <w:pStyle w:val="Heading3"/>
              <w:outlineLvl w:val="2"/>
            </w:pPr>
            <w:sdt>
              <w:sdtPr>
                <w:id w:val="170687849"/>
                <w:placeholder>
                  <w:docPart w:val="55D7BD9E0011408DA7142D6E8E440E1A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November 20XX–October 20XX</w:t>
                </w:r>
              </w:sdtContent>
            </w:sdt>
          </w:p>
          <w:p w:rsidR="0007266C" w:rsidRDefault="00430003" w:rsidP="00E5183E">
            <w:pPr>
              <w:pStyle w:val="Experience"/>
            </w:pPr>
            <w:sdt>
              <w:sdtPr>
                <w:id w:val="226117804"/>
                <w:placeholder>
                  <w:docPart w:val="65F538C8D22C4256B366FFF3C050FAB1"/>
                </w:placeholder>
                <w:temporary/>
                <w:showingPlcHdr/>
                <w15:appearance w15:val="hidden"/>
              </w:sdtPr>
              <w:sdtContent>
                <w:r w:rsidR="0007266C">
                  <w:t xml:space="preserve">Registered Nurse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Pediatrics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</w:t>
                </w:r>
                <w:r w:rsidR="0007266C" w:rsidRPr="00876210">
                  <w:t>Wholeness Healthcare</w:t>
                </w:r>
              </w:sdtContent>
            </w:sdt>
          </w:p>
          <w:p w:rsidR="0007266C" w:rsidRPr="00F61BD1" w:rsidRDefault="00430003" w:rsidP="0007266C">
            <w:pPr>
              <w:pStyle w:val="Heading3"/>
              <w:outlineLvl w:val="2"/>
            </w:pPr>
            <w:sdt>
              <w:sdtPr>
                <w:id w:val="2099894255"/>
                <w:placeholder>
                  <w:docPart w:val="13637EC2B5AE4B208D2B8947BB93EE28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December 20XX–</w:t>
                </w:r>
                <w:r w:rsidR="0007266C" w:rsidRPr="0007266C">
                  <w:t>November</w:t>
                </w:r>
                <w:r w:rsidR="0007266C" w:rsidRPr="00F61BD1">
                  <w:t xml:space="preserve"> 20XX</w:t>
                </w:r>
              </w:sdtContent>
            </w:sdt>
          </w:p>
          <w:p w:rsidR="0007266C" w:rsidRDefault="00430003" w:rsidP="00824394">
            <w:pPr>
              <w:pStyle w:val="Experience"/>
            </w:pPr>
            <w:sdt>
              <w:sdtPr>
                <w:id w:val="-14466242"/>
                <w:placeholder>
                  <w:docPart w:val="ACB62BE3B4ED42CBA2708CFF1880174C"/>
                </w:placeholder>
                <w:temporary/>
                <w:showingPlcHdr/>
                <w15:appearance w15:val="hidden"/>
              </w:sdtPr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Wholeness Healthcare</w:t>
                </w:r>
              </w:sdtContent>
            </w:sdt>
          </w:p>
          <w:p w:rsidR="0007266C" w:rsidRPr="00F61BD1" w:rsidRDefault="00430003" w:rsidP="0007266C">
            <w:pPr>
              <w:pStyle w:val="Heading3"/>
              <w:outlineLvl w:val="2"/>
            </w:pPr>
            <w:sdt>
              <w:sdtPr>
                <w:id w:val="-1797747247"/>
                <w:placeholder>
                  <w:docPart w:val="45CC85E0C1414AD5853D0B4951438A8A"/>
                </w:placeholder>
                <w:temporary/>
                <w:showingPlcHdr/>
                <w15:appearance w15:val="hidden"/>
              </w:sdtPr>
              <w:sdtContent>
                <w:r w:rsidR="0007266C">
                  <w:t>September 20XX–August 20XX</w:t>
                </w:r>
              </w:sdtContent>
            </w:sdt>
          </w:p>
          <w:p w:rsidR="0007266C" w:rsidRDefault="00430003" w:rsidP="00824394">
            <w:pPr>
              <w:pStyle w:val="Experience"/>
            </w:pPr>
            <w:sdt>
              <w:sdtPr>
                <w:id w:val="-1748172032"/>
                <w:placeholder>
                  <w:docPart w:val="9B1FEFE1CE774790A52803149C7CBD45"/>
                </w:placeholder>
                <w:temporary/>
                <w:showingPlcHdr/>
                <w15:appearance w15:val="hidden"/>
              </w:sdtPr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Tyler Stein MD</w:t>
                </w:r>
              </w:sdtContent>
            </w:sdt>
            <w:r w:rsidR="0007266C">
              <w:t xml:space="preserve"> </w:t>
            </w:r>
          </w:p>
          <w:p w:rsidR="0007266C" w:rsidRDefault="00430003" w:rsidP="00D84359">
            <w:sdt>
              <w:sdtPr>
                <w:id w:val="-1496177041"/>
                <w:placeholder>
                  <w:docPart w:val="0389A12DCB5745DC8CE5E65D68300001"/>
                </w:placeholder>
                <w:temporary/>
                <w:showingPlcHdr/>
                <w15:appearance w15:val="hidden"/>
              </w:sdtPr>
              <w:sdtContent>
                <w:r w:rsidR="0007266C" w:rsidRPr="001A7423">
                  <w:t>I have a proven track record of delivering high-quality care while maintaining patient safety and satisfaction</w:t>
                </w:r>
              </w:sdtContent>
            </w:sdt>
          </w:p>
          <w:p w:rsidR="0007266C" w:rsidRDefault="0007266C" w:rsidP="00D84359"/>
          <w:p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389E913" wp14:editId="00354899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226A98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07266C" w:rsidRDefault="0007266C" w:rsidP="0007266C"/>
          <w:p w:rsidR="0007266C" w:rsidRDefault="00430003" w:rsidP="0007266C">
            <w:pPr>
              <w:pStyle w:val="Heading2"/>
              <w:outlineLvl w:val="1"/>
            </w:pPr>
            <w:sdt>
              <w:sdtPr>
                <w:id w:val="317540549"/>
                <w:placeholder>
                  <w:docPart w:val="24783C6AFE914A799339D476A277628A"/>
                </w:placeholder>
                <w:temporary/>
                <w:showingPlcHdr/>
                <w15:appearance w15:val="hidden"/>
              </w:sdtPr>
              <w:sdtContent>
                <w:r w:rsidR="0007266C" w:rsidRPr="00E2301F">
                  <w:t>References</w:t>
                </w:r>
              </w:sdtContent>
            </w:sdt>
          </w:p>
          <w:p w:rsidR="0007266C" w:rsidRPr="00173B36" w:rsidRDefault="00430003" w:rsidP="0007266C">
            <w:sdt>
              <w:sdtPr>
                <w:id w:val="1259946291"/>
                <w:placeholder>
                  <w:docPart w:val="233D0F808ABB45FDA2DA3DF7F960177D"/>
                </w:placeholder>
                <w:temporary/>
                <w:showingPlcHdr/>
                <w15:appearance w15:val="hidden"/>
              </w:sdtPr>
              <w:sdtContent>
                <w:r w:rsidR="0007266C">
                  <w:t>[Available upon request]</w:t>
                </w:r>
              </w:sdtContent>
            </w:sdt>
            <w:r w:rsidR="0007266C">
              <w:t xml:space="preserve"> </w:t>
            </w:r>
          </w:p>
        </w:tc>
      </w:tr>
    </w:tbl>
    <w:p w:rsidR="00535F87" w:rsidRPr="00173B36" w:rsidRDefault="00535F87" w:rsidP="00355D85"/>
    <w:sectPr w:rsidR="00535F87" w:rsidRPr="00173B36" w:rsidSect="006216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E7A9C" w:rsidRDefault="00AE7A9C" w:rsidP="00BA3E51">
      <w:r>
        <w:separator/>
      </w:r>
    </w:p>
  </w:endnote>
  <w:endnote w:type="continuationSeparator" w:id="0">
    <w:p w:rsidR="00AE7A9C" w:rsidRDefault="00AE7A9C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0003" w:rsidRDefault="00430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0003" w:rsidRDefault="00430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0003" w:rsidRDefault="00430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E7A9C" w:rsidRDefault="00AE7A9C" w:rsidP="00BA3E51">
      <w:r>
        <w:separator/>
      </w:r>
    </w:p>
  </w:footnote>
  <w:footnote w:type="continuationSeparator" w:id="0">
    <w:p w:rsidR="00AE7A9C" w:rsidRDefault="00AE7A9C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0003" w:rsidRDefault="00430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0003" w:rsidRDefault="00430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0003" w:rsidRDefault="00430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27F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437F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83ADA"/>
    <w:rsid w:val="003C38C3"/>
    <w:rsid w:val="003E02DA"/>
    <w:rsid w:val="003E1692"/>
    <w:rsid w:val="003E7783"/>
    <w:rsid w:val="003F1663"/>
    <w:rsid w:val="00417906"/>
    <w:rsid w:val="004230C7"/>
    <w:rsid w:val="00430003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21642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AE7A9C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72CB0"/>
    <w:rsid w:val="00B87E22"/>
    <w:rsid w:val="00BA3E51"/>
    <w:rsid w:val="00BB2D2C"/>
    <w:rsid w:val="00BB3142"/>
    <w:rsid w:val="00BB7A6A"/>
    <w:rsid w:val="00BD6049"/>
    <w:rsid w:val="00C155FC"/>
    <w:rsid w:val="00C3327F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A85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C5FE6"/>
  <w15:chartTrackingRefBased/>
  <w15:docId w15:val="{BE80C689-5685-4255-A2FC-98A6A770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Emphasis">
    <w:name w:val="Emphasis"/>
    <w:basedOn w:val="DefaultParagraphFont"/>
    <w:uiPriority w:val="20"/>
    <w:qFormat/>
    <w:rsid w:val="0017437F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3FE2E8545A42AFBADD24C8D7C57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E592A-C976-4184-A0BE-E88C21AE1B28}"/>
      </w:docPartPr>
      <w:docPartBody>
        <w:p w:rsidR="00802E41" w:rsidRDefault="00802E41">
          <w:pPr>
            <w:pStyle w:val="563FE2E8545A42AFBADD24C8D7C57D1C"/>
          </w:pPr>
          <w:r>
            <w:t>registered nurse</w:t>
          </w:r>
        </w:p>
      </w:docPartBody>
    </w:docPart>
    <w:docPart>
      <w:docPartPr>
        <w:name w:val="2F96A0A27FEA40EBB70A234A1BEC1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CED4B-156A-4E5C-9A58-F7CA195EA70B}"/>
      </w:docPartPr>
      <w:docPartBody>
        <w:p w:rsidR="00802E41" w:rsidRDefault="00802E41">
          <w:pPr>
            <w:pStyle w:val="2F96A0A27FEA40EBB70A234A1BEC15F4"/>
          </w:pPr>
          <w:r w:rsidRPr="00E32D04">
            <w:t>CONTACT</w:t>
          </w:r>
        </w:p>
      </w:docPartBody>
    </w:docPart>
    <w:docPart>
      <w:docPartPr>
        <w:name w:val="AFADF126A30B481D9C3889602516D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BC736-0889-4728-9C9D-0FD8C07C8B68}"/>
      </w:docPartPr>
      <w:docPartBody>
        <w:p w:rsidR="00802E41" w:rsidRDefault="00802E41">
          <w:pPr>
            <w:pStyle w:val="AFADF126A30B481D9C3889602516DB94"/>
          </w:pPr>
          <w:r w:rsidRPr="00151DE9">
            <w:t>111 1st Avenue</w:t>
          </w:r>
        </w:p>
      </w:docPartBody>
    </w:docPart>
    <w:docPart>
      <w:docPartPr>
        <w:name w:val="FC372868874F426497472E3E042BF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E738A-3F28-4E6E-988F-071F8FA86C00}"/>
      </w:docPartPr>
      <w:docPartBody>
        <w:p w:rsidR="00802E41" w:rsidRDefault="00802E41">
          <w:pPr>
            <w:pStyle w:val="FC372868874F426497472E3E042BF057"/>
          </w:pPr>
          <w:r w:rsidRPr="00151DE9">
            <w:t>Redmond, WA 65432</w:t>
          </w:r>
        </w:p>
      </w:docPartBody>
    </w:docPart>
    <w:docPart>
      <w:docPartPr>
        <w:name w:val="495336215CFB4442A716B15E1C517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90F4A-134C-43C0-9BD1-5FF1715D0E0E}"/>
      </w:docPartPr>
      <w:docPartBody>
        <w:p w:rsidR="00802E41" w:rsidRDefault="00802E41">
          <w:pPr>
            <w:pStyle w:val="495336215CFB4442A716B15E1C517AA6"/>
          </w:pPr>
          <w:r w:rsidRPr="00C52161">
            <w:t>909.555.0100</w:t>
          </w:r>
        </w:p>
      </w:docPartBody>
    </w:docPart>
    <w:docPart>
      <w:docPartPr>
        <w:name w:val="BEC5BE1ED28740D68045E4A229354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E50A0-1929-411E-A983-58C0EC0D391D}"/>
      </w:docPartPr>
      <w:docPartBody>
        <w:p w:rsidR="00802E41" w:rsidRDefault="00802E41">
          <w:pPr>
            <w:pStyle w:val="BEC5BE1ED28740D68045E4A229354873"/>
          </w:pPr>
          <w:r w:rsidRPr="00151DE9">
            <w:t>kristi@example.com</w:t>
          </w:r>
        </w:p>
      </w:docPartBody>
    </w:docPart>
    <w:docPart>
      <w:docPartPr>
        <w:name w:val="7E2B471C08C34EFFB088F04E1FDC4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C3791-26C5-456C-AC9F-CCA043826196}"/>
      </w:docPartPr>
      <w:docPartBody>
        <w:p w:rsidR="00802E41" w:rsidRDefault="00802E41">
          <w:pPr>
            <w:pStyle w:val="7E2B471C08C34EFFB088F04E1FDC46FC"/>
          </w:pPr>
          <w:r w:rsidRPr="00151DE9">
            <w:t>www.interestingsite.com</w:t>
          </w:r>
        </w:p>
      </w:docPartBody>
    </w:docPart>
    <w:docPart>
      <w:docPartPr>
        <w:name w:val="CE8D03324D514708BC4966BB93B34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817C2-6117-476E-8568-4611DE389035}"/>
      </w:docPartPr>
      <w:docPartBody>
        <w:p w:rsidR="00802E41" w:rsidRDefault="00802E41">
          <w:pPr>
            <w:pStyle w:val="CE8D03324D514708BC4966BB93B34F7D"/>
          </w:pPr>
          <w:r w:rsidRPr="004A4C22">
            <w:t>Communication</w:t>
          </w:r>
        </w:p>
      </w:docPartBody>
    </w:docPart>
    <w:docPart>
      <w:docPartPr>
        <w:name w:val="310F7F6162604B479BF733AE94C67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85EE6-A6E9-44EE-8896-C3D73400B0BF}"/>
      </w:docPartPr>
      <w:docPartBody>
        <w:p w:rsidR="00802E41" w:rsidRDefault="00802E41">
          <w:pPr>
            <w:pStyle w:val="310F7F6162604B479BF733AE94C679AC"/>
          </w:pPr>
          <w:r w:rsidRPr="002A164D">
            <w:t>I have received several awards for my outstanding communication skills, including recognition for providing exceptional patient education and counseling.</w:t>
          </w:r>
        </w:p>
      </w:docPartBody>
    </w:docPart>
    <w:docPart>
      <w:docPartPr>
        <w:name w:val="F5069BF7F47246E1977C8C7168A1E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AADFE-AA01-40C5-B10B-FDE430BA93AD}"/>
      </w:docPartPr>
      <w:docPartBody>
        <w:p w:rsidR="00802E41" w:rsidRDefault="00802E41">
          <w:pPr>
            <w:pStyle w:val="F5069BF7F47246E1977C8C7168A1E7A9"/>
          </w:pPr>
          <w:r w:rsidRPr="00D91DAB">
            <w:t>Leadership</w:t>
          </w:r>
        </w:p>
      </w:docPartBody>
    </w:docPart>
    <w:docPart>
      <w:docPartPr>
        <w:name w:val="A2CDED6BE8464F088D040F2A6875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17FB1-B3CD-4A69-9FDA-EBF9EEB706EB}"/>
      </w:docPartPr>
      <w:docPartBody>
        <w:p w:rsidR="00802E41" w:rsidRDefault="00802E41">
          <w:pPr>
            <w:pStyle w:val="A2CDED6BE8464F088D040F2A6875B4C3"/>
          </w:pPr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C9A3F8C8A00446349BE4BDB2B5BDF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787F-6DB7-450E-BEEC-D6A42E96130C}"/>
      </w:docPartPr>
      <w:docPartBody>
        <w:p w:rsidR="00802E41" w:rsidRDefault="00802E41">
          <w:pPr>
            <w:pStyle w:val="C9A3F8C8A00446349BE4BDB2B5BDF738"/>
          </w:pPr>
          <w:r w:rsidRPr="00353B04">
            <w:t>Education</w:t>
          </w:r>
        </w:p>
      </w:docPartBody>
    </w:docPart>
    <w:docPart>
      <w:docPartPr>
        <w:name w:val="E550BE8F4D514381A28278E7DCC2D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1A7D4-399A-4728-ADD5-662E2015097A}"/>
      </w:docPartPr>
      <w:docPartBody>
        <w:p w:rsidR="00802E41" w:rsidRDefault="00802E41">
          <w:pPr>
            <w:pStyle w:val="E550BE8F4D514381A28278E7DCC2DFFE"/>
          </w:pPr>
          <w:r>
            <w:t>Bellows College | Madison, WI</w:t>
          </w:r>
        </w:p>
      </w:docPartBody>
    </w:docPart>
    <w:docPart>
      <w:docPartPr>
        <w:name w:val="485A93E751674DFFA5B704BADE1A2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6A4B1-9F63-440D-8C47-1B06026C3EEA}"/>
      </w:docPartPr>
      <w:docPartBody>
        <w:p w:rsidR="00802E41" w:rsidRDefault="00802E41">
          <w:pPr>
            <w:pStyle w:val="485A93E751674DFFA5B704BADE1A2042"/>
          </w:pPr>
          <w:r w:rsidRPr="00685E20">
            <w:t>Bachelors of Science in Nursing</w:t>
          </w:r>
        </w:p>
      </w:docPartBody>
    </w:docPart>
    <w:docPart>
      <w:docPartPr>
        <w:name w:val="2274E4EDF8614FDC87B40019D57A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9AFAE-79B3-464F-80C9-E192B2878705}"/>
      </w:docPartPr>
      <w:docPartBody>
        <w:p w:rsidR="00802E41" w:rsidRDefault="00802E41">
          <w:pPr>
            <w:pStyle w:val="2274E4EDF8614FDC87B40019D57A5C89"/>
          </w:pPr>
          <w:r w:rsidRPr="00824394">
            <w:t>Relevant coursework: Anatomy and physiology, pharmacology, nursing ethics, and patient care management.</w:t>
          </w:r>
        </w:p>
      </w:docPartBody>
    </w:docPart>
    <w:docPart>
      <w:docPartPr>
        <w:name w:val="64595C555B0C4F248B3255C1027D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3366C-6924-4ED6-AA90-5770966DA82E}"/>
      </w:docPartPr>
      <w:docPartBody>
        <w:p w:rsidR="00802E41" w:rsidRDefault="00802E41">
          <w:pPr>
            <w:pStyle w:val="64595C555B0C4F248B3255C1027D1BDC"/>
          </w:pPr>
          <w:r w:rsidRPr="000F7D04">
            <w:t>Experience</w:t>
          </w:r>
        </w:p>
      </w:docPartBody>
    </w:docPart>
    <w:docPart>
      <w:docPartPr>
        <w:name w:val="55D7BD9E0011408DA7142D6E8E440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84BA0-CB0D-495E-9FB7-77634E051C44}"/>
      </w:docPartPr>
      <w:docPartBody>
        <w:p w:rsidR="00802E41" w:rsidRDefault="00802E41">
          <w:pPr>
            <w:pStyle w:val="55D7BD9E0011408DA7142D6E8E440E1A"/>
          </w:pPr>
          <w:r w:rsidRPr="00F61BD1">
            <w:t>November 20XX–October 20XX</w:t>
          </w:r>
        </w:p>
      </w:docPartBody>
    </w:docPart>
    <w:docPart>
      <w:docPartPr>
        <w:name w:val="65F538C8D22C4256B366FFF3C050F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C53F8-DDB2-426D-98AC-461B018B0C3D}"/>
      </w:docPartPr>
      <w:docPartBody>
        <w:p w:rsidR="00802E41" w:rsidRDefault="00802E41">
          <w:pPr>
            <w:pStyle w:val="65F538C8D22C4256B366FFF3C050FAB1"/>
          </w:pPr>
          <w:r>
            <w:t xml:space="preserve">Registered Nurse </w:t>
          </w:r>
          <w:r>
            <w:rPr>
              <w:rStyle w:val="Strong"/>
            </w:rPr>
            <w:t>|</w:t>
          </w:r>
          <w:r>
            <w:t xml:space="preserve"> Pediatrics </w:t>
          </w:r>
          <w:r>
            <w:rPr>
              <w:rStyle w:val="Strong"/>
            </w:rPr>
            <w:t>|</w:t>
          </w:r>
          <w:r>
            <w:t xml:space="preserve"> </w:t>
          </w:r>
          <w:r w:rsidRPr="00876210">
            <w:t>Wholeness Healthcare</w:t>
          </w:r>
        </w:p>
      </w:docPartBody>
    </w:docPart>
    <w:docPart>
      <w:docPartPr>
        <w:name w:val="13637EC2B5AE4B208D2B8947BB93E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DD369-254E-4B2B-93CB-241178C7DB4B}"/>
      </w:docPartPr>
      <w:docPartBody>
        <w:p w:rsidR="00802E41" w:rsidRDefault="00802E41">
          <w:pPr>
            <w:pStyle w:val="13637EC2B5AE4B208D2B8947BB93EE28"/>
          </w:pPr>
          <w:r w:rsidRPr="00F61BD1">
            <w:t>December 20XX–</w:t>
          </w:r>
          <w:r w:rsidRPr="0007266C">
            <w:t>November</w:t>
          </w:r>
          <w:r w:rsidRPr="00F61BD1">
            <w:t xml:space="preserve"> 20XX</w:t>
          </w:r>
        </w:p>
      </w:docPartBody>
    </w:docPart>
    <w:docPart>
      <w:docPartPr>
        <w:name w:val="ACB62BE3B4ED42CBA2708CFF18801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8865A-EF27-4202-B760-66ECE22C0C49}"/>
      </w:docPartPr>
      <w:docPartBody>
        <w:p w:rsidR="00802E41" w:rsidRDefault="00802E41">
          <w:pPr>
            <w:pStyle w:val="ACB62BE3B4ED42CBA2708CFF1880174C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General 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Wholeness Healthcare</w:t>
          </w:r>
        </w:p>
      </w:docPartBody>
    </w:docPart>
    <w:docPart>
      <w:docPartPr>
        <w:name w:val="45CC85E0C1414AD5853D0B4951438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728EB-C9A9-418E-B5D0-98D16AED6E9E}"/>
      </w:docPartPr>
      <w:docPartBody>
        <w:p w:rsidR="00802E41" w:rsidRDefault="00802E41">
          <w:pPr>
            <w:pStyle w:val="45CC85E0C1414AD5853D0B4951438A8A"/>
          </w:pPr>
          <w:r>
            <w:t>September 20XX–August 20XX</w:t>
          </w:r>
        </w:p>
      </w:docPartBody>
    </w:docPart>
    <w:docPart>
      <w:docPartPr>
        <w:name w:val="9B1FEFE1CE774790A52803149C7CB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5C5DC-226D-4EB6-81AE-2C9FAC0B7AD1}"/>
      </w:docPartPr>
      <w:docPartBody>
        <w:p w:rsidR="00802E41" w:rsidRDefault="00802E41">
          <w:pPr>
            <w:pStyle w:val="9B1FEFE1CE774790A52803149C7CBD45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General 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Tyler Stein MD</w:t>
          </w:r>
        </w:p>
      </w:docPartBody>
    </w:docPart>
    <w:docPart>
      <w:docPartPr>
        <w:name w:val="0389A12DCB5745DC8CE5E65D68300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CE359-2D6F-4921-AFB9-2B030430211D}"/>
      </w:docPartPr>
      <w:docPartBody>
        <w:p w:rsidR="00802E41" w:rsidRDefault="00802E41">
          <w:pPr>
            <w:pStyle w:val="0389A12DCB5745DC8CE5E65D68300001"/>
          </w:pPr>
          <w:r w:rsidRPr="001A7423">
            <w:t>I have a proven track record of delivering high-quality care while maintaining patient safety and satisfaction</w:t>
          </w:r>
        </w:p>
      </w:docPartBody>
    </w:docPart>
    <w:docPart>
      <w:docPartPr>
        <w:name w:val="24783C6AFE914A799339D476A2776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E41F3-28D8-42DB-B3D7-AEE4C13F8AED}"/>
      </w:docPartPr>
      <w:docPartBody>
        <w:p w:rsidR="00802E41" w:rsidRDefault="00802E41">
          <w:pPr>
            <w:pStyle w:val="24783C6AFE914A799339D476A277628A"/>
          </w:pPr>
          <w:r w:rsidRPr="00E2301F">
            <w:t>References</w:t>
          </w:r>
        </w:p>
      </w:docPartBody>
    </w:docPart>
    <w:docPart>
      <w:docPartPr>
        <w:name w:val="233D0F808ABB45FDA2DA3DF7F9601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E3947-17A7-412E-9C25-B536490D2A66}"/>
      </w:docPartPr>
      <w:docPartBody>
        <w:p w:rsidR="00802E41" w:rsidRDefault="00802E41">
          <w:pPr>
            <w:pStyle w:val="233D0F808ABB45FDA2DA3DF7F960177D"/>
          </w:pPr>
          <w:r>
            <w:t>[Available upon request]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41"/>
    <w:rsid w:val="0080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5A6A27F69B41A289C4DDF8CA41FC89">
    <w:name w:val="FC5A6A27F69B41A289C4DDF8CA41FC89"/>
  </w:style>
  <w:style w:type="paragraph" w:customStyle="1" w:styleId="FCE8E4AE159A4588B5AE654A147CC9AB">
    <w:name w:val="FCE8E4AE159A4588B5AE654A147CC9AB"/>
  </w:style>
  <w:style w:type="paragraph" w:customStyle="1" w:styleId="563FE2E8545A42AFBADD24C8D7C57D1C">
    <w:name w:val="563FE2E8545A42AFBADD24C8D7C57D1C"/>
  </w:style>
  <w:style w:type="paragraph" w:customStyle="1" w:styleId="2F96A0A27FEA40EBB70A234A1BEC15F4">
    <w:name w:val="2F96A0A27FEA40EBB70A234A1BEC15F4"/>
  </w:style>
  <w:style w:type="paragraph" w:customStyle="1" w:styleId="AFADF126A30B481D9C3889602516DB94">
    <w:name w:val="AFADF126A30B481D9C3889602516DB94"/>
  </w:style>
  <w:style w:type="paragraph" w:customStyle="1" w:styleId="FC372868874F426497472E3E042BF057">
    <w:name w:val="FC372868874F426497472E3E042BF057"/>
  </w:style>
  <w:style w:type="paragraph" w:customStyle="1" w:styleId="495336215CFB4442A716B15E1C517AA6">
    <w:name w:val="495336215CFB4442A716B15E1C517AA6"/>
  </w:style>
  <w:style w:type="paragraph" w:customStyle="1" w:styleId="BEC5BE1ED28740D68045E4A229354873">
    <w:name w:val="BEC5BE1ED28740D68045E4A229354873"/>
  </w:style>
  <w:style w:type="paragraph" w:customStyle="1" w:styleId="7E2B471C08C34EFFB088F04E1FDC46FC">
    <w:name w:val="7E2B471C08C34EFFB088F04E1FDC46FC"/>
  </w:style>
  <w:style w:type="paragraph" w:customStyle="1" w:styleId="CE8D03324D514708BC4966BB93B34F7D">
    <w:name w:val="CE8D03324D514708BC4966BB93B34F7D"/>
  </w:style>
  <w:style w:type="paragraph" w:customStyle="1" w:styleId="310F7F6162604B479BF733AE94C679AC">
    <w:name w:val="310F7F6162604B479BF733AE94C679AC"/>
  </w:style>
  <w:style w:type="paragraph" w:customStyle="1" w:styleId="F5069BF7F47246E1977C8C7168A1E7A9">
    <w:name w:val="F5069BF7F47246E1977C8C7168A1E7A9"/>
  </w:style>
  <w:style w:type="paragraph" w:customStyle="1" w:styleId="A2CDED6BE8464F088D040F2A6875B4C3">
    <w:name w:val="A2CDED6BE8464F088D040F2A6875B4C3"/>
  </w:style>
  <w:style w:type="paragraph" w:customStyle="1" w:styleId="C9A3F8C8A00446349BE4BDB2B5BDF738">
    <w:name w:val="C9A3F8C8A00446349BE4BDB2B5BDF738"/>
  </w:style>
  <w:style w:type="paragraph" w:customStyle="1" w:styleId="E550BE8F4D514381A28278E7DCC2DFFE">
    <w:name w:val="E550BE8F4D514381A28278E7DCC2DFFE"/>
  </w:style>
  <w:style w:type="paragraph" w:customStyle="1" w:styleId="485A93E751674DFFA5B704BADE1A2042">
    <w:name w:val="485A93E751674DFFA5B704BADE1A2042"/>
  </w:style>
  <w:style w:type="paragraph" w:customStyle="1" w:styleId="2274E4EDF8614FDC87B40019D57A5C89">
    <w:name w:val="2274E4EDF8614FDC87B40019D57A5C89"/>
  </w:style>
  <w:style w:type="paragraph" w:customStyle="1" w:styleId="64595C555B0C4F248B3255C1027D1BDC">
    <w:name w:val="64595C555B0C4F248B3255C1027D1BDC"/>
  </w:style>
  <w:style w:type="paragraph" w:customStyle="1" w:styleId="55D7BD9E0011408DA7142D6E8E440E1A">
    <w:name w:val="55D7BD9E0011408DA7142D6E8E440E1A"/>
  </w:style>
  <w:style w:type="character" w:styleId="Strong">
    <w:name w:val="Strong"/>
    <w:basedOn w:val="DefaultParagraphFont"/>
    <w:uiPriority w:val="22"/>
    <w:qFormat/>
    <w:rsid w:val="00802E41"/>
    <w:rPr>
      <w:b/>
      <w:bCs/>
      <w:color w:val="BF8F00" w:themeColor="accent4" w:themeShade="BF"/>
    </w:rPr>
  </w:style>
  <w:style w:type="paragraph" w:customStyle="1" w:styleId="65F538C8D22C4256B366FFF3C050FAB1">
    <w:name w:val="65F538C8D22C4256B366FFF3C050FAB1"/>
  </w:style>
  <w:style w:type="paragraph" w:customStyle="1" w:styleId="13637EC2B5AE4B208D2B8947BB93EE28">
    <w:name w:val="13637EC2B5AE4B208D2B8947BB93EE28"/>
  </w:style>
  <w:style w:type="paragraph" w:customStyle="1" w:styleId="ACB62BE3B4ED42CBA2708CFF1880174C">
    <w:name w:val="ACB62BE3B4ED42CBA2708CFF1880174C"/>
  </w:style>
  <w:style w:type="paragraph" w:customStyle="1" w:styleId="45CC85E0C1414AD5853D0B4951438A8A">
    <w:name w:val="45CC85E0C1414AD5853D0B4951438A8A"/>
  </w:style>
  <w:style w:type="paragraph" w:customStyle="1" w:styleId="9B1FEFE1CE774790A52803149C7CBD45">
    <w:name w:val="9B1FEFE1CE774790A52803149C7CBD45"/>
  </w:style>
  <w:style w:type="paragraph" w:customStyle="1" w:styleId="0389A12DCB5745DC8CE5E65D68300001">
    <w:name w:val="0389A12DCB5745DC8CE5E65D68300001"/>
  </w:style>
  <w:style w:type="paragraph" w:customStyle="1" w:styleId="24783C6AFE914A799339D476A277628A">
    <w:name w:val="24783C6AFE914A799339D476A277628A"/>
  </w:style>
  <w:style w:type="paragraph" w:customStyle="1" w:styleId="233D0F808ABB45FDA2DA3DF7F960177D">
    <w:name w:val="233D0F808ABB45FDA2DA3DF7F960177D"/>
  </w:style>
  <w:style w:type="paragraph" w:customStyle="1" w:styleId="C11DFDF6D814417A85BD688B81496229">
    <w:name w:val="C11DFDF6D814417A85BD688B81496229"/>
    <w:rsid w:val="00802E41"/>
  </w:style>
  <w:style w:type="paragraph" w:customStyle="1" w:styleId="7E4EBA183A674D20BE2672802FC2BB06">
    <w:name w:val="7E4EBA183A674D20BE2672802FC2BB06"/>
    <w:rsid w:val="00802E41"/>
  </w:style>
  <w:style w:type="paragraph" w:customStyle="1" w:styleId="8F71E463A5284E39BDECFB6842E42618">
    <w:name w:val="8F71E463A5284E39BDECFB6842E42618"/>
    <w:rsid w:val="00802E41"/>
  </w:style>
  <w:style w:type="paragraph" w:customStyle="1" w:styleId="8AAAFF7950394B7F93E6E359B5108FED">
    <w:name w:val="8AAAFF7950394B7F93E6E359B5108FED"/>
    <w:rsid w:val="00802E41"/>
  </w:style>
  <w:style w:type="paragraph" w:customStyle="1" w:styleId="7D3AEE5C68EF434D8232B0A2FC4E2ED2">
    <w:name w:val="7D3AEE5C68EF434D8232B0A2FC4E2ED2"/>
    <w:rsid w:val="00802E41"/>
  </w:style>
  <w:style w:type="paragraph" w:customStyle="1" w:styleId="5D952780B10D400C884C656ACCAA6FDE">
    <w:name w:val="5D952780B10D400C884C656ACCAA6FDE"/>
    <w:rsid w:val="00802E41"/>
  </w:style>
  <w:style w:type="paragraph" w:customStyle="1" w:styleId="DADE045933454975A225BAB2580D1660">
    <w:name w:val="DADE045933454975A225BAB2580D1660"/>
    <w:rsid w:val="00802E41"/>
  </w:style>
  <w:style w:type="paragraph" w:customStyle="1" w:styleId="4DB8E0DD871C4DC2A17840B6B14CBC0D">
    <w:name w:val="4DB8E0DD871C4DC2A17840B6B14CBC0D"/>
    <w:rsid w:val="00802E41"/>
  </w:style>
  <w:style w:type="paragraph" w:customStyle="1" w:styleId="78949084BA4E43F784361724D6B13B5E">
    <w:name w:val="78949084BA4E43F784361724D6B13B5E"/>
    <w:rsid w:val="00802E41"/>
  </w:style>
  <w:style w:type="paragraph" w:customStyle="1" w:styleId="BE8FBF448D6C4A139328BB75CDC92AF7">
    <w:name w:val="BE8FBF448D6C4A139328BB75CDC92AF7"/>
    <w:rsid w:val="00802E41"/>
  </w:style>
  <w:style w:type="paragraph" w:customStyle="1" w:styleId="979CA60E81094239B8F7C6A75C26A593">
    <w:name w:val="979CA60E81094239B8F7C6A75C26A593"/>
    <w:rsid w:val="00802E41"/>
  </w:style>
  <w:style w:type="paragraph" w:customStyle="1" w:styleId="A2670C73E33E4D4EBFA3824C530D1735">
    <w:name w:val="A2670C73E33E4D4EBFA3824C530D1735"/>
    <w:rsid w:val="00802E41"/>
  </w:style>
  <w:style w:type="paragraph" w:customStyle="1" w:styleId="3BE30E0857F94AA0AC50E91EC15F67E9">
    <w:name w:val="3BE30E0857F94AA0AC50E91EC15F67E9"/>
    <w:rsid w:val="00802E41"/>
  </w:style>
  <w:style w:type="paragraph" w:customStyle="1" w:styleId="C0F65ADF1EBA4ECEAA0C35C515291864">
    <w:name w:val="C0F65ADF1EBA4ECEAA0C35C515291864"/>
    <w:rsid w:val="00802E41"/>
  </w:style>
  <w:style w:type="paragraph" w:customStyle="1" w:styleId="FB77AD6728934B01AD9FA1564BEA1E4A">
    <w:name w:val="FB77AD6728934B01AD9FA1564BEA1E4A"/>
    <w:rsid w:val="00802E41"/>
  </w:style>
  <w:style w:type="paragraph" w:customStyle="1" w:styleId="96A6F9BBF49E466FB478EF90AB2F4505">
    <w:name w:val="96A6F9BBF49E466FB478EF90AB2F4505"/>
    <w:rsid w:val="00802E41"/>
  </w:style>
  <w:style w:type="paragraph" w:customStyle="1" w:styleId="46CE038086E64B7B923148E3D2EB2D3B">
    <w:name w:val="46CE038086E64B7B923148E3D2EB2D3B"/>
    <w:rsid w:val="00802E41"/>
  </w:style>
  <w:style w:type="paragraph" w:customStyle="1" w:styleId="7F8FA088FA284EC2B9DAB9D2D7823373">
    <w:name w:val="7F8FA088FA284EC2B9DAB9D2D7823373"/>
    <w:rsid w:val="00802E41"/>
  </w:style>
  <w:style w:type="paragraph" w:customStyle="1" w:styleId="7E18611482AF4ADD901C5BD44F86FB07">
    <w:name w:val="7E18611482AF4ADD901C5BD44F86FB07"/>
    <w:rsid w:val="00802E41"/>
  </w:style>
  <w:style w:type="paragraph" w:customStyle="1" w:styleId="21321A2880014FD785EFEFC9F8C088D4">
    <w:name w:val="21321A2880014FD785EFEFC9F8C088D4"/>
    <w:rsid w:val="00802E41"/>
  </w:style>
  <w:style w:type="paragraph" w:customStyle="1" w:styleId="CF38B6D806E1415EBA95A75D6D7DD70A">
    <w:name w:val="CF38B6D806E1415EBA95A75D6D7DD70A"/>
    <w:rsid w:val="00802E41"/>
  </w:style>
  <w:style w:type="paragraph" w:customStyle="1" w:styleId="63735D81CEF14FAC80E3AA1571139E39">
    <w:name w:val="63735D81CEF14FAC80E3AA1571139E39"/>
    <w:rsid w:val="00802E41"/>
  </w:style>
  <w:style w:type="paragraph" w:customStyle="1" w:styleId="8A4F738DAB2249C09B06B40361E6308E">
    <w:name w:val="8A4F738DAB2249C09B06B40361E6308E"/>
    <w:rsid w:val="00802E41"/>
  </w:style>
  <w:style w:type="paragraph" w:customStyle="1" w:styleId="361AF298D56247AF9A107075B206C636">
    <w:name w:val="361AF298D56247AF9A107075B206C636"/>
    <w:rsid w:val="00802E41"/>
  </w:style>
  <w:style w:type="paragraph" w:customStyle="1" w:styleId="69118520463E4EEC83F47F93E5C2A547">
    <w:name w:val="69118520463E4EEC83F47F93E5C2A547"/>
    <w:rsid w:val="00802E41"/>
  </w:style>
  <w:style w:type="paragraph" w:customStyle="1" w:styleId="1E7B03C91F7C429FA4DE3DC1063A4CEC">
    <w:name w:val="1E7B03C91F7C429FA4DE3DC1063A4CEC"/>
    <w:rsid w:val="00802E41"/>
  </w:style>
  <w:style w:type="paragraph" w:customStyle="1" w:styleId="AFEA88289F8A4165A0C4AB66CE3403C4">
    <w:name w:val="AFEA88289F8A4165A0C4AB66CE3403C4"/>
    <w:rsid w:val="00802E41"/>
  </w:style>
  <w:style w:type="paragraph" w:customStyle="1" w:styleId="80BB401C97384C31847AD61E1B2606B2">
    <w:name w:val="80BB401C97384C31847AD61E1B2606B2"/>
    <w:rsid w:val="00802E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0AABA2-6C0C-45F7-A39F-40A9D9B0C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16E888-5B4C-4358-A803-7715D2D5FB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4A46F5-F018-473E-8BF0-E6D92B88FCD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79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 Shetty</cp:lastModifiedBy>
  <cp:revision>1</cp:revision>
  <dcterms:created xsi:type="dcterms:W3CDTF">2025-02-10T15:32:00Z</dcterms:created>
  <dcterms:modified xsi:type="dcterms:W3CDTF">2025-02-10T17:03:00Z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